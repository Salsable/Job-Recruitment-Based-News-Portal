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2F49" w14:textId="37421A6B" w:rsidR="00524388" w:rsidRDefault="00A24221" w:rsidP="00A24221">
      <w:pPr>
        <w:pStyle w:val="Title"/>
      </w:pPr>
      <w:r>
        <w:t>Job R</w:t>
      </w:r>
      <w:r w:rsidRPr="00A24221">
        <w:t>ecruitment</w:t>
      </w:r>
      <w:r>
        <w:t xml:space="preserve"> Based News Portal</w:t>
      </w:r>
    </w:p>
    <w:p w14:paraId="149AAF46" w14:textId="2EA00273" w:rsidR="00524388" w:rsidRPr="003A7FF6" w:rsidRDefault="00A24221" w:rsidP="00A24221">
      <w:pPr>
        <w:rPr>
          <w:rFonts w:ascii="Arial" w:hAnsi="Arial" w:cs="Arial"/>
          <w:b/>
          <w:bCs/>
          <w:i/>
          <w:iCs/>
          <w:sz w:val="44"/>
          <w:szCs w:val="44"/>
        </w:rPr>
      </w:pPr>
      <w:r w:rsidRPr="003A7FF6">
        <w:rPr>
          <w:rFonts w:ascii="Arial" w:hAnsi="Arial" w:cs="Arial"/>
          <w:b/>
          <w:bCs/>
          <w:i/>
          <w:iCs/>
          <w:sz w:val="44"/>
          <w:szCs w:val="44"/>
        </w:rPr>
        <w:t>Introduction:</w:t>
      </w:r>
    </w:p>
    <w:p w14:paraId="4B8AB7A4" w14:textId="7975E66D" w:rsidR="00A24221" w:rsidRPr="00D73ABF" w:rsidRDefault="00D73ABF" w:rsidP="00A24221">
      <w:pPr>
        <w:rPr>
          <w:sz w:val="40"/>
          <w:szCs w:val="40"/>
        </w:rPr>
      </w:pPr>
      <w:r w:rsidRPr="00D73ABF">
        <w:rPr>
          <w:sz w:val="40"/>
          <w:szCs w:val="40"/>
        </w:rPr>
        <w:t>A news portal that connects employers and job seekers where job seekers can identify and apply for their desired jobs and employers are the source of the resources is called a job recruitment news portal.</w:t>
      </w:r>
    </w:p>
    <w:p w14:paraId="0D42DE82" w14:textId="6629D291" w:rsidR="00524388" w:rsidRDefault="00B62B03">
      <w:pPr>
        <w:jc w:val="center"/>
      </w:pPr>
      <w:r>
        <w:rPr>
          <w:noProof/>
          <w:sz w:val="44"/>
          <w:szCs w:val="44"/>
        </w:rPr>
        <w:drawing>
          <wp:inline distT="0" distB="0" distL="0" distR="0" wp14:anchorId="6D7FF750" wp14:editId="613FB4D1">
            <wp:extent cx="53848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DF0B" w14:textId="659F8876" w:rsidR="00524388" w:rsidRDefault="00524388"/>
    <w:p w14:paraId="6E9077C0" w14:textId="374F0214" w:rsidR="00D73ABF" w:rsidRDefault="00D73ABF"/>
    <w:p w14:paraId="12257F30" w14:textId="77777777" w:rsidR="008957EF" w:rsidRDefault="008957EF" w:rsidP="00D73ABF">
      <w:pPr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51B39D6E" w14:textId="4B70A7FD" w:rsidR="00D73ABF" w:rsidRPr="00D73ABF" w:rsidRDefault="00D73ABF" w:rsidP="00D73ABF">
      <w:pPr>
        <w:rPr>
          <w:sz w:val="40"/>
          <w:szCs w:val="40"/>
        </w:rPr>
      </w:pPr>
      <w:r w:rsidRPr="00D73ABF">
        <w:rPr>
          <w:sz w:val="40"/>
          <w:szCs w:val="40"/>
        </w:rPr>
        <w:t>Nowadays a job portal plays a significant role in every hiring process.</w:t>
      </w:r>
      <w:r w:rsidR="008957EF">
        <w:rPr>
          <w:sz w:val="40"/>
          <w:szCs w:val="40"/>
        </w:rPr>
        <w:t xml:space="preserve"> </w:t>
      </w:r>
      <w:proofErr w:type="gramStart"/>
      <w:r w:rsidR="008957EF">
        <w:rPr>
          <w:sz w:val="40"/>
          <w:szCs w:val="40"/>
        </w:rPr>
        <w:t>It’s</w:t>
      </w:r>
      <w:proofErr w:type="gramEnd"/>
      <w:r w:rsidR="008957EF">
        <w:rPr>
          <w:sz w:val="40"/>
          <w:szCs w:val="40"/>
        </w:rPr>
        <w:t xml:space="preserve"> main objectives are:</w:t>
      </w:r>
    </w:p>
    <w:p w14:paraId="72AB7367" w14:textId="77777777" w:rsidR="00D73ABF" w:rsidRPr="00D73ABF" w:rsidRDefault="00D73ABF" w:rsidP="00D73ABF">
      <w:pPr>
        <w:rPr>
          <w:sz w:val="40"/>
          <w:szCs w:val="40"/>
        </w:rPr>
      </w:pPr>
    </w:p>
    <w:p w14:paraId="14F614D7" w14:textId="40868220" w:rsidR="00D73ABF" w:rsidRPr="00D73ABF" w:rsidRDefault="00D73ABF" w:rsidP="00D73ABF">
      <w:pPr>
        <w:rPr>
          <w:sz w:val="40"/>
          <w:szCs w:val="40"/>
        </w:rPr>
      </w:pPr>
      <w:r w:rsidRPr="00D73ABF">
        <w:rPr>
          <w:sz w:val="40"/>
          <w:szCs w:val="40"/>
        </w:rPr>
        <w:t xml:space="preserve">    </w:t>
      </w:r>
      <m:oMath>
        <m:r>
          <w:rPr>
            <w:rFonts w:ascii="Cambria Math" w:hAnsi="Cambria Math"/>
            <w:sz w:val="40"/>
            <w:szCs w:val="40"/>
          </w:rPr>
          <m:t>•</m:t>
        </m:r>
      </m:oMath>
      <w:r w:rsidRPr="00D73AB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D73ABF">
        <w:rPr>
          <w:sz w:val="40"/>
          <w:szCs w:val="40"/>
        </w:rPr>
        <w:t xml:space="preserve">Gives a right career choosing guidance for job seekers. </w:t>
      </w:r>
    </w:p>
    <w:p w14:paraId="368EF36D" w14:textId="59377B6A" w:rsidR="00D73ABF" w:rsidRPr="00D73ABF" w:rsidRDefault="00D73ABF" w:rsidP="00D73ABF">
      <w:pPr>
        <w:rPr>
          <w:sz w:val="40"/>
          <w:szCs w:val="40"/>
        </w:rPr>
      </w:pPr>
      <w:r w:rsidRPr="00D73ABF">
        <w:rPr>
          <w:sz w:val="40"/>
          <w:szCs w:val="40"/>
        </w:rPr>
        <w:t xml:space="preserve">    </w:t>
      </w:r>
      <m:oMath>
        <m:r>
          <w:rPr>
            <w:rFonts w:ascii="Cambria Math" w:hAnsi="Cambria Math"/>
            <w:sz w:val="40"/>
            <w:szCs w:val="40"/>
          </w:rPr>
          <m:t>•</m:t>
        </m:r>
      </m:oMath>
      <w:r w:rsidRPr="00D73AB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D73ABF">
        <w:rPr>
          <w:sz w:val="40"/>
          <w:szCs w:val="40"/>
        </w:rPr>
        <w:t xml:space="preserve"> Easy and time saving for recruiters and hiring managers to verify resume online.</w:t>
      </w:r>
    </w:p>
    <w:p w14:paraId="45AB4AE8" w14:textId="77777777" w:rsidR="00D73ABF" w:rsidRDefault="00D73ABF" w:rsidP="00D73ABF">
      <w:pPr>
        <w:rPr>
          <w:sz w:val="40"/>
          <w:szCs w:val="40"/>
        </w:rPr>
      </w:pPr>
      <w:r w:rsidRPr="00D73ABF">
        <w:rPr>
          <w:sz w:val="40"/>
          <w:szCs w:val="40"/>
        </w:rPr>
        <w:t xml:space="preserve">    </w:t>
      </w:r>
      <m:oMath>
        <m:r>
          <w:rPr>
            <w:rFonts w:ascii="Cambria Math" w:hAnsi="Cambria Math"/>
            <w:sz w:val="40"/>
            <w:szCs w:val="40"/>
          </w:rPr>
          <m:t>•</m:t>
        </m:r>
      </m:oMath>
      <w:r w:rsidRPr="00D73AB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D73ABF">
        <w:rPr>
          <w:sz w:val="40"/>
          <w:szCs w:val="40"/>
        </w:rPr>
        <w:t>Very affordable and cost-effective way for advertising your company.</w:t>
      </w:r>
    </w:p>
    <w:p w14:paraId="49FD3BFB" w14:textId="6BD1585B" w:rsidR="00D73ABF" w:rsidRPr="00D73ABF" w:rsidRDefault="00D73ABF" w:rsidP="00D73ABF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D73ABF">
        <w:rPr>
          <w:sz w:val="40"/>
          <w:szCs w:val="40"/>
        </w:rPr>
        <w:t xml:space="preserve">  </w:t>
      </w:r>
      <m:oMath>
        <m:r>
          <w:rPr>
            <w:rFonts w:ascii="Cambria Math" w:hAnsi="Cambria Math"/>
            <w:sz w:val="40"/>
            <w:szCs w:val="40"/>
          </w:rPr>
          <m:t>•</m:t>
        </m:r>
      </m:oMath>
      <w:r w:rsidRPr="00D73ABF">
        <w:rPr>
          <w:sz w:val="40"/>
          <w:szCs w:val="40"/>
        </w:rPr>
        <w:t xml:space="preserve">  Opens so many options for the job seekers. </w:t>
      </w:r>
    </w:p>
    <w:p w14:paraId="6D0F8085" w14:textId="033ADFB1" w:rsidR="00D73ABF" w:rsidRDefault="00D73ABF"/>
    <w:p w14:paraId="04A44985" w14:textId="2DA519FC" w:rsidR="00D73ABF" w:rsidRDefault="00D73ABF"/>
    <w:p w14:paraId="0B7FEEBC" w14:textId="77777777" w:rsidR="003A7FF6" w:rsidRDefault="003A7FF6" w:rsidP="00D73ABF">
      <w:pPr>
        <w:rPr>
          <w:sz w:val="40"/>
          <w:szCs w:val="40"/>
        </w:rPr>
      </w:pPr>
    </w:p>
    <w:p w14:paraId="3DBB93F9" w14:textId="34430E14" w:rsidR="00D73ABF" w:rsidRPr="003A7FF6" w:rsidRDefault="00D73ABF" w:rsidP="00D73ABF">
      <w:pPr>
        <w:rPr>
          <w:rFonts w:ascii="Arial" w:hAnsi="Arial" w:cs="Arial"/>
          <w:b/>
          <w:bCs/>
          <w:i/>
          <w:iCs/>
          <w:sz w:val="44"/>
          <w:szCs w:val="44"/>
        </w:rPr>
      </w:pPr>
      <w:r w:rsidRPr="003A7FF6">
        <w:rPr>
          <w:rFonts w:ascii="Arial" w:hAnsi="Arial" w:cs="Arial"/>
          <w:b/>
          <w:bCs/>
          <w:i/>
          <w:iCs/>
          <w:sz w:val="44"/>
          <w:szCs w:val="44"/>
        </w:rPr>
        <w:t xml:space="preserve">Feature: </w:t>
      </w:r>
    </w:p>
    <w:p w14:paraId="60288DFF" w14:textId="77777777" w:rsidR="00D73ABF" w:rsidRPr="00D73ABF" w:rsidRDefault="00D73ABF" w:rsidP="00D73ABF">
      <w:pPr>
        <w:rPr>
          <w:sz w:val="40"/>
          <w:szCs w:val="40"/>
        </w:rPr>
      </w:pPr>
    </w:p>
    <w:p w14:paraId="388D8A5B" w14:textId="242D75CE" w:rsidR="00D73ABF" w:rsidRDefault="003A7FF6" w:rsidP="00D73ABF">
      <w:pPr>
        <w:rPr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•</w:t>
      </w:r>
      <w:r w:rsidR="00D73ABF" w:rsidRPr="00D73ABF">
        <w:rPr>
          <w:sz w:val="40"/>
          <w:szCs w:val="40"/>
        </w:rPr>
        <w:t>Job posting</w:t>
      </w:r>
    </w:p>
    <w:p w14:paraId="17F9FF76" w14:textId="77777777" w:rsidR="00D73ABF" w:rsidRPr="00D73ABF" w:rsidRDefault="00D73ABF" w:rsidP="00D73ABF">
      <w:pPr>
        <w:rPr>
          <w:sz w:val="40"/>
          <w:szCs w:val="40"/>
        </w:rPr>
      </w:pPr>
    </w:p>
    <w:p w14:paraId="2901A92A" w14:textId="3570E14D" w:rsidR="00D73ABF" w:rsidRPr="00D73ABF" w:rsidRDefault="003A7FF6" w:rsidP="00D73ABF">
      <w:pPr>
        <w:rPr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•</w:t>
      </w:r>
      <w:r w:rsidR="00D73ABF" w:rsidRPr="00D73ABF">
        <w:rPr>
          <w:sz w:val="40"/>
          <w:szCs w:val="40"/>
        </w:rPr>
        <w:t xml:space="preserve">Individual Categories </w:t>
      </w:r>
    </w:p>
    <w:p w14:paraId="3FC37D82" w14:textId="3291FF8E" w:rsidR="00D73ABF" w:rsidRPr="00D73ABF" w:rsidRDefault="00D73ABF" w:rsidP="00D73ABF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D73ABF">
        <w:rPr>
          <w:sz w:val="40"/>
          <w:szCs w:val="40"/>
        </w:rPr>
        <w:t>- Medical Jobs</w:t>
      </w:r>
    </w:p>
    <w:p w14:paraId="49B2C87B" w14:textId="419BFDF7" w:rsidR="00D73ABF" w:rsidRPr="00D73ABF" w:rsidRDefault="00D73ABF" w:rsidP="00D73AB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</w:t>
      </w:r>
      <w:r w:rsidRPr="00D73ABF">
        <w:rPr>
          <w:sz w:val="40"/>
          <w:szCs w:val="40"/>
        </w:rPr>
        <w:t>- Technology Jobs</w:t>
      </w:r>
    </w:p>
    <w:p w14:paraId="6AC1F1DE" w14:textId="230FAF47" w:rsidR="00D73ABF" w:rsidRPr="00D73ABF" w:rsidRDefault="00D73ABF" w:rsidP="00D73ABF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D73ABF">
        <w:rPr>
          <w:sz w:val="40"/>
          <w:szCs w:val="40"/>
        </w:rPr>
        <w:t>- Bank/Fi</w:t>
      </w:r>
      <w:r w:rsidR="003A7FF6">
        <w:rPr>
          <w:sz w:val="40"/>
          <w:szCs w:val="40"/>
        </w:rPr>
        <w:t>nance</w:t>
      </w:r>
      <w:r w:rsidRPr="00D73ABF">
        <w:rPr>
          <w:sz w:val="40"/>
          <w:szCs w:val="40"/>
        </w:rPr>
        <w:t xml:space="preserve"> Jobs</w:t>
      </w:r>
    </w:p>
    <w:p w14:paraId="2D68D406" w14:textId="64CCE9AD" w:rsidR="00D73ABF" w:rsidRPr="00D73ABF" w:rsidRDefault="003A7FF6" w:rsidP="00D73ABF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="00D73ABF" w:rsidRPr="00D73ABF">
        <w:rPr>
          <w:sz w:val="40"/>
          <w:szCs w:val="40"/>
        </w:rPr>
        <w:t xml:space="preserve">- Other Jobs </w:t>
      </w:r>
    </w:p>
    <w:p w14:paraId="299AC61E" w14:textId="77777777" w:rsidR="00D73ABF" w:rsidRPr="00D73ABF" w:rsidRDefault="00D73ABF" w:rsidP="00D73ABF">
      <w:pPr>
        <w:rPr>
          <w:sz w:val="40"/>
          <w:szCs w:val="40"/>
        </w:rPr>
      </w:pPr>
    </w:p>
    <w:p w14:paraId="31AF41DE" w14:textId="46802169" w:rsidR="00D73ABF" w:rsidRPr="00D73ABF" w:rsidRDefault="003A7FF6" w:rsidP="00D73ABF">
      <w:pPr>
        <w:rPr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•</w:t>
      </w:r>
      <w:r w:rsidR="00D73ABF" w:rsidRPr="00D73ABF">
        <w:rPr>
          <w:sz w:val="40"/>
          <w:szCs w:val="40"/>
        </w:rPr>
        <w:t>Effective job description</w:t>
      </w:r>
    </w:p>
    <w:p w14:paraId="2B7EBABD" w14:textId="77777777" w:rsidR="00D73ABF" w:rsidRPr="00D73ABF" w:rsidRDefault="00D73ABF" w:rsidP="00D73ABF">
      <w:pPr>
        <w:rPr>
          <w:sz w:val="40"/>
          <w:szCs w:val="40"/>
        </w:rPr>
      </w:pPr>
    </w:p>
    <w:p w14:paraId="37CEBD60" w14:textId="3C8E9C33" w:rsidR="00D73ABF" w:rsidRPr="00D73ABF" w:rsidRDefault="003A7FF6" w:rsidP="00D73ABF">
      <w:pPr>
        <w:rPr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•</w:t>
      </w:r>
      <w:r w:rsidR="00D73ABF" w:rsidRPr="00D73ABF">
        <w:rPr>
          <w:sz w:val="40"/>
          <w:szCs w:val="40"/>
        </w:rPr>
        <w:t xml:space="preserve">Daily Updates </w:t>
      </w:r>
    </w:p>
    <w:p w14:paraId="1143E81D" w14:textId="77777777" w:rsidR="00D73ABF" w:rsidRPr="00D73ABF" w:rsidRDefault="00D73ABF" w:rsidP="00D73ABF">
      <w:pPr>
        <w:rPr>
          <w:sz w:val="40"/>
          <w:szCs w:val="40"/>
        </w:rPr>
      </w:pPr>
    </w:p>
    <w:p w14:paraId="752C6B03" w14:textId="460B2F50" w:rsidR="00D73ABF" w:rsidRPr="00D73ABF" w:rsidRDefault="003A7FF6" w:rsidP="00D73ABF">
      <w:pPr>
        <w:rPr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•</w:t>
      </w:r>
      <w:r w:rsidR="00D73ABF" w:rsidRPr="00D73ABF">
        <w:rPr>
          <w:sz w:val="40"/>
          <w:szCs w:val="40"/>
        </w:rPr>
        <w:t xml:space="preserve">Free advertisement for companies </w:t>
      </w:r>
    </w:p>
    <w:p w14:paraId="4412410F" w14:textId="77777777" w:rsidR="00D73ABF" w:rsidRPr="00D73ABF" w:rsidRDefault="00D73ABF" w:rsidP="00D73ABF">
      <w:pPr>
        <w:rPr>
          <w:sz w:val="40"/>
          <w:szCs w:val="40"/>
        </w:rPr>
      </w:pPr>
    </w:p>
    <w:p w14:paraId="0B56B6BE" w14:textId="3622E149" w:rsidR="00D73ABF" w:rsidRPr="00D73ABF" w:rsidRDefault="003A7FF6" w:rsidP="00D73ABF">
      <w:pPr>
        <w:rPr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•</w:t>
      </w:r>
      <w:r w:rsidR="00D73ABF" w:rsidRPr="00D73ABF">
        <w:rPr>
          <w:sz w:val="40"/>
          <w:szCs w:val="40"/>
        </w:rPr>
        <w:t xml:space="preserve">Latest job news highlighting </w:t>
      </w:r>
    </w:p>
    <w:p w14:paraId="18AD45C8" w14:textId="77777777" w:rsidR="00D73ABF" w:rsidRPr="00D73ABF" w:rsidRDefault="00D73ABF" w:rsidP="00D73ABF">
      <w:pPr>
        <w:rPr>
          <w:sz w:val="40"/>
          <w:szCs w:val="40"/>
        </w:rPr>
      </w:pPr>
    </w:p>
    <w:p w14:paraId="1593269F" w14:textId="77777777" w:rsidR="003A7FF6" w:rsidRDefault="003A7FF6" w:rsidP="00D73ABF">
      <w:pPr>
        <w:rPr>
          <w:sz w:val="40"/>
          <w:szCs w:val="40"/>
        </w:rPr>
      </w:pPr>
    </w:p>
    <w:p w14:paraId="18107C44" w14:textId="4EB1002C" w:rsidR="00D73ABF" w:rsidRDefault="00D73ABF" w:rsidP="00D73ABF">
      <w:pPr>
        <w:rPr>
          <w:rFonts w:ascii="Arial" w:hAnsi="Arial" w:cs="Arial"/>
          <w:b/>
          <w:bCs/>
          <w:i/>
          <w:iCs/>
          <w:sz w:val="44"/>
          <w:szCs w:val="44"/>
        </w:rPr>
      </w:pPr>
      <w:r w:rsidRPr="003A7FF6">
        <w:rPr>
          <w:rFonts w:ascii="Arial" w:hAnsi="Arial" w:cs="Arial"/>
          <w:b/>
          <w:bCs/>
          <w:i/>
          <w:iCs/>
          <w:sz w:val="44"/>
          <w:szCs w:val="44"/>
        </w:rPr>
        <w:t>Language and tool used:</w:t>
      </w:r>
    </w:p>
    <w:p w14:paraId="776075DE" w14:textId="77777777" w:rsidR="00C01CC3" w:rsidRPr="00C01CC3" w:rsidRDefault="00C01CC3" w:rsidP="00D73ABF">
      <w:pPr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5F59A426" w14:textId="04A5CCD8" w:rsidR="003A7FF6" w:rsidRPr="00D73ABF" w:rsidRDefault="003A7FF6" w:rsidP="003A7FF6">
      <w:pPr>
        <w:rPr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•</w:t>
      </w:r>
      <w:r w:rsidR="00D73ABF" w:rsidRPr="00D73ABF">
        <w:rPr>
          <w:sz w:val="40"/>
          <w:szCs w:val="40"/>
        </w:rPr>
        <w:t xml:space="preserve">Html </w:t>
      </w:r>
      <w:r>
        <w:rPr>
          <w:sz w:val="40"/>
          <w:szCs w:val="40"/>
        </w:rPr>
        <w:t xml:space="preserve">                      </w:t>
      </w:r>
      <w:r>
        <w:rPr>
          <w:rFonts w:ascii="Arial" w:hAnsi="Arial" w:cs="Arial"/>
          <w:sz w:val="40"/>
          <w:szCs w:val="40"/>
        </w:rPr>
        <w:t>•</w:t>
      </w:r>
      <w:r>
        <w:rPr>
          <w:sz w:val="40"/>
          <w:szCs w:val="40"/>
        </w:rPr>
        <w:t xml:space="preserve"> </w:t>
      </w:r>
      <w:r w:rsidRPr="00D73ABF">
        <w:rPr>
          <w:sz w:val="40"/>
          <w:szCs w:val="40"/>
        </w:rPr>
        <w:t>MySQL</w:t>
      </w:r>
    </w:p>
    <w:p w14:paraId="6D32A0F3" w14:textId="6E7A7C17" w:rsidR="00D73ABF" w:rsidRPr="00D73ABF" w:rsidRDefault="003A7FF6" w:rsidP="00D73ABF">
      <w:pPr>
        <w:rPr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•</w:t>
      </w:r>
      <w:proofErr w:type="spellStart"/>
      <w:r w:rsidRPr="00D73ABF"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                       </w:t>
      </w:r>
      <w:r>
        <w:rPr>
          <w:rFonts w:ascii="Arial" w:hAnsi="Arial" w:cs="Arial"/>
          <w:sz w:val="40"/>
          <w:szCs w:val="40"/>
        </w:rPr>
        <w:t xml:space="preserve">• </w:t>
      </w:r>
      <w:proofErr w:type="spellStart"/>
      <w:r w:rsidRPr="00D73ABF">
        <w:rPr>
          <w:sz w:val="40"/>
          <w:szCs w:val="40"/>
        </w:rPr>
        <w:t>Javascript</w:t>
      </w:r>
      <w:proofErr w:type="spellEnd"/>
      <w:r w:rsidRPr="00D73ABF">
        <w:rPr>
          <w:sz w:val="40"/>
          <w:szCs w:val="40"/>
        </w:rPr>
        <w:t xml:space="preserve"> </w:t>
      </w:r>
    </w:p>
    <w:p w14:paraId="4A557666" w14:textId="4DB53DF1" w:rsidR="00D73ABF" w:rsidRPr="00D73ABF" w:rsidRDefault="003A7FF6" w:rsidP="00D73ABF">
      <w:pPr>
        <w:rPr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•</w:t>
      </w:r>
      <w:proofErr w:type="spellStart"/>
      <w:r w:rsidR="00D73ABF" w:rsidRPr="00D73ABF">
        <w:rPr>
          <w:sz w:val="40"/>
          <w:szCs w:val="40"/>
        </w:rPr>
        <w:t>Php</w:t>
      </w:r>
      <w:proofErr w:type="spellEnd"/>
      <w:r w:rsidR="00D73ABF" w:rsidRPr="00D73ABF">
        <w:rPr>
          <w:sz w:val="40"/>
          <w:szCs w:val="40"/>
        </w:rPr>
        <w:t xml:space="preserve"> </w:t>
      </w:r>
    </w:p>
    <w:p w14:paraId="7FCC7B8C" w14:textId="77777777" w:rsidR="00D73ABF" w:rsidRPr="00D73ABF" w:rsidRDefault="00D73ABF" w:rsidP="00D73ABF">
      <w:pPr>
        <w:rPr>
          <w:sz w:val="40"/>
          <w:szCs w:val="40"/>
        </w:rPr>
      </w:pPr>
    </w:p>
    <w:p w14:paraId="62ACB36D" w14:textId="6BF7703E" w:rsidR="00D73ABF" w:rsidRPr="003A7FF6" w:rsidRDefault="00D73ABF" w:rsidP="00D73ABF">
      <w:pPr>
        <w:rPr>
          <w:rFonts w:ascii="Arial" w:hAnsi="Arial" w:cs="Arial"/>
          <w:b/>
          <w:bCs/>
          <w:i/>
          <w:iCs/>
          <w:sz w:val="44"/>
          <w:szCs w:val="44"/>
        </w:rPr>
      </w:pPr>
      <w:r w:rsidRPr="003A7FF6">
        <w:rPr>
          <w:rFonts w:ascii="Arial" w:hAnsi="Arial" w:cs="Arial"/>
          <w:b/>
          <w:bCs/>
          <w:i/>
          <w:iCs/>
          <w:sz w:val="44"/>
          <w:szCs w:val="44"/>
        </w:rPr>
        <w:t>Operation</w:t>
      </w:r>
      <w:r w:rsidR="003A7FF6" w:rsidRPr="003A7FF6">
        <w:rPr>
          <w:rFonts w:ascii="Arial" w:hAnsi="Arial" w:cs="Arial"/>
          <w:b/>
          <w:bCs/>
          <w:i/>
          <w:iCs/>
          <w:sz w:val="44"/>
          <w:szCs w:val="44"/>
        </w:rPr>
        <w:t>s</w:t>
      </w:r>
      <w:r w:rsidRPr="003A7FF6">
        <w:rPr>
          <w:rFonts w:ascii="Arial" w:hAnsi="Arial" w:cs="Arial"/>
          <w:b/>
          <w:bCs/>
          <w:i/>
          <w:iCs/>
          <w:sz w:val="44"/>
          <w:szCs w:val="44"/>
        </w:rPr>
        <w:t xml:space="preserve">: </w:t>
      </w:r>
    </w:p>
    <w:p w14:paraId="2FDC3742" w14:textId="0D7B0C74" w:rsidR="00D73ABF" w:rsidRPr="00D73ABF" w:rsidRDefault="00D73ABF" w:rsidP="00D73ABF">
      <w:pPr>
        <w:rPr>
          <w:sz w:val="40"/>
          <w:szCs w:val="40"/>
        </w:rPr>
      </w:pPr>
      <w:r w:rsidRPr="00D73ABF">
        <w:rPr>
          <w:sz w:val="40"/>
          <w:szCs w:val="40"/>
        </w:rPr>
        <w:t>There wil</w:t>
      </w:r>
      <w:r w:rsidR="00C01CC3">
        <w:rPr>
          <w:sz w:val="40"/>
          <w:szCs w:val="40"/>
        </w:rPr>
        <w:t>l</w:t>
      </w:r>
      <w:r w:rsidRPr="00D73ABF">
        <w:rPr>
          <w:sz w:val="40"/>
          <w:szCs w:val="40"/>
        </w:rPr>
        <w:t xml:space="preserve"> be 2 types of operations:</w:t>
      </w:r>
    </w:p>
    <w:p w14:paraId="2E40BEE3" w14:textId="62391610" w:rsidR="00D73ABF" w:rsidRPr="0014713E" w:rsidRDefault="00D73ABF" w:rsidP="0014713E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14713E">
        <w:rPr>
          <w:sz w:val="40"/>
          <w:szCs w:val="40"/>
        </w:rPr>
        <w:t xml:space="preserve">We gather recruitment resources from various sites and post it to our portal and promote/ advertise it. </w:t>
      </w:r>
    </w:p>
    <w:p w14:paraId="1CD63EEF" w14:textId="40E41C0D" w:rsidR="0014713E" w:rsidRDefault="0014713E" w:rsidP="0014713E">
      <w:pPr>
        <w:pStyle w:val="ListParagraph"/>
        <w:ind w:left="800"/>
        <w:rPr>
          <w:sz w:val="40"/>
          <w:szCs w:val="40"/>
        </w:rPr>
      </w:pPr>
    </w:p>
    <w:p w14:paraId="0A150408" w14:textId="63484A32" w:rsidR="0014713E" w:rsidRDefault="0014713E" w:rsidP="0014713E">
      <w:pPr>
        <w:pStyle w:val="ListParagraph"/>
        <w:ind w:left="800"/>
        <w:rPr>
          <w:sz w:val="40"/>
          <w:szCs w:val="40"/>
        </w:rPr>
      </w:pPr>
    </w:p>
    <w:p w14:paraId="67534F35" w14:textId="246753C4" w:rsidR="0014713E" w:rsidRDefault="0014713E" w:rsidP="0014713E">
      <w:pPr>
        <w:pStyle w:val="ListParagraph"/>
        <w:ind w:left="8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B0541D8" wp14:editId="03BBBDC9">
            <wp:extent cx="4051300" cy="356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771D" w14:textId="05FA39AC" w:rsidR="00D73ABF" w:rsidRPr="0014713E" w:rsidRDefault="00D73ABF" w:rsidP="0014713E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14713E">
        <w:rPr>
          <w:sz w:val="40"/>
          <w:szCs w:val="40"/>
        </w:rPr>
        <w:lastRenderedPageBreak/>
        <w:t>Companies can directly contact us (Contact Information</w:t>
      </w:r>
      <w:r w:rsidR="000C430A">
        <w:rPr>
          <w:sz w:val="40"/>
          <w:szCs w:val="40"/>
        </w:rPr>
        <w:t xml:space="preserve"> are given in</w:t>
      </w:r>
      <w:r w:rsidRPr="0014713E">
        <w:rPr>
          <w:sz w:val="40"/>
          <w:szCs w:val="40"/>
        </w:rPr>
        <w:t xml:space="preserve"> </w:t>
      </w:r>
      <w:r w:rsidR="008957EF">
        <w:rPr>
          <w:sz w:val="40"/>
          <w:szCs w:val="40"/>
        </w:rPr>
        <w:t>‘</w:t>
      </w:r>
      <w:r w:rsidRPr="0014713E">
        <w:rPr>
          <w:sz w:val="40"/>
          <w:szCs w:val="40"/>
        </w:rPr>
        <w:t xml:space="preserve">contact </w:t>
      </w:r>
      <w:r w:rsidR="000C430A">
        <w:rPr>
          <w:sz w:val="40"/>
          <w:szCs w:val="40"/>
        </w:rPr>
        <w:t>us</w:t>
      </w:r>
      <w:r w:rsidR="008957EF">
        <w:rPr>
          <w:sz w:val="40"/>
          <w:szCs w:val="40"/>
        </w:rPr>
        <w:t>’</w:t>
      </w:r>
      <w:r w:rsidRPr="0014713E">
        <w:rPr>
          <w:sz w:val="40"/>
          <w:szCs w:val="40"/>
        </w:rPr>
        <w:t xml:space="preserve"> </w:t>
      </w:r>
      <w:r w:rsidR="000C430A">
        <w:rPr>
          <w:sz w:val="40"/>
          <w:szCs w:val="40"/>
        </w:rPr>
        <w:t>section</w:t>
      </w:r>
      <w:r w:rsidRPr="0014713E">
        <w:rPr>
          <w:sz w:val="40"/>
          <w:szCs w:val="40"/>
        </w:rPr>
        <w:t>) and post their hiring advertisement with effective requirements.</w:t>
      </w:r>
    </w:p>
    <w:p w14:paraId="75125C75" w14:textId="0E8D7626" w:rsidR="0014713E" w:rsidRDefault="0014713E" w:rsidP="0014713E">
      <w:pPr>
        <w:pStyle w:val="ListParagraph"/>
        <w:ind w:left="800"/>
        <w:rPr>
          <w:sz w:val="40"/>
          <w:szCs w:val="40"/>
        </w:rPr>
      </w:pPr>
    </w:p>
    <w:p w14:paraId="63FA3977" w14:textId="117B63C6" w:rsidR="0014713E" w:rsidRDefault="0014713E" w:rsidP="0014713E">
      <w:pPr>
        <w:pStyle w:val="ListParagraph"/>
        <w:ind w:left="800"/>
        <w:rPr>
          <w:sz w:val="40"/>
          <w:szCs w:val="40"/>
        </w:rPr>
      </w:pPr>
    </w:p>
    <w:p w14:paraId="45AF58BA" w14:textId="72EBC171" w:rsidR="0014713E" w:rsidRDefault="0014713E" w:rsidP="0014713E">
      <w:pPr>
        <w:pStyle w:val="ListParagraph"/>
        <w:ind w:left="800"/>
        <w:rPr>
          <w:sz w:val="40"/>
          <w:szCs w:val="40"/>
        </w:rPr>
      </w:pPr>
    </w:p>
    <w:p w14:paraId="5968FF24" w14:textId="2C10E1EB" w:rsidR="0014713E" w:rsidRDefault="0014713E" w:rsidP="0014713E">
      <w:pPr>
        <w:pStyle w:val="ListParagraph"/>
        <w:ind w:left="800"/>
        <w:rPr>
          <w:sz w:val="40"/>
          <w:szCs w:val="40"/>
        </w:rPr>
      </w:pPr>
    </w:p>
    <w:p w14:paraId="1EB7C60C" w14:textId="34F2E576" w:rsidR="0014713E" w:rsidRDefault="0014713E" w:rsidP="0014713E">
      <w:pPr>
        <w:pStyle w:val="ListParagraph"/>
        <w:ind w:left="8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559A6AC" wp14:editId="3B5C0746">
            <wp:extent cx="46355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D31" w14:textId="68B49BE1" w:rsidR="0014713E" w:rsidRDefault="0014713E" w:rsidP="0014713E">
      <w:pPr>
        <w:pStyle w:val="ListParagraph"/>
        <w:ind w:left="800"/>
        <w:rPr>
          <w:sz w:val="40"/>
          <w:szCs w:val="40"/>
        </w:rPr>
      </w:pPr>
    </w:p>
    <w:p w14:paraId="479FAF90" w14:textId="541F0832" w:rsidR="0014713E" w:rsidRDefault="0014713E" w:rsidP="0014713E">
      <w:pPr>
        <w:pStyle w:val="ListParagraph"/>
        <w:ind w:left="800"/>
        <w:rPr>
          <w:sz w:val="40"/>
          <w:szCs w:val="40"/>
        </w:rPr>
      </w:pPr>
    </w:p>
    <w:p w14:paraId="458A3AAF" w14:textId="62FA2137" w:rsidR="0014713E" w:rsidRDefault="0014713E" w:rsidP="0014713E">
      <w:pPr>
        <w:pStyle w:val="ListParagraph"/>
        <w:ind w:left="800"/>
        <w:rPr>
          <w:sz w:val="40"/>
          <w:szCs w:val="40"/>
        </w:rPr>
      </w:pPr>
    </w:p>
    <w:p w14:paraId="30D92C6C" w14:textId="168A053A" w:rsidR="0014713E" w:rsidRDefault="0014713E" w:rsidP="0014713E">
      <w:pPr>
        <w:pStyle w:val="ListParagraph"/>
        <w:ind w:left="800"/>
        <w:rPr>
          <w:sz w:val="40"/>
          <w:szCs w:val="40"/>
        </w:rPr>
      </w:pPr>
    </w:p>
    <w:p w14:paraId="47F73B51" w14:textId="4A28ED4E" w:rsidR="0014713E" w:rsidRDefault="0014713E" w:rsidP="0014713E">
      <w:pPr>
        <w:pStyle w:val="ListParagraph"/>
        <w:ind w:left="800"/>
        <w:rPr>
          <w:sz w:val="40"/>
          <w:szCs w:val="40"/>
        </w:rPr>
      </w:pPr>
    </w:p>
    <w:p w14:paraId="3417CD61" w14:textId="102EC71A" w:rsidR="0014713E" w:rsidRDefault="0014713E" w:rsidP="0014713E">
      <w:pPr>
        <w:pStyle w:val="ListParagraph"/>
        <w:ind w:left="800"/>
        <w:rPr>
          <w:sz w:val="40"/>
          <w:szCs w:val="40"/>
        </w:rPr>
      </w:pPr>
    </w:p>
    <w:p w14:paraId="26A36B0A" w14:textId="1C7E2243" w:rsidR="00B20764" w:rsidRDefault="00B20764" w:rsidP="00D73ABF">
      <w:pPr>
        <w:rPr>
          <w:rFonts w:ascii="Arial" w:hAnsi="Arial" w:cs="Arial"/>
          <w:b/>
          <w:bCs/>
          <w:i/>
          <w:iCs/>
          <w:sz w:val="44"/>
          <w:szCs w:val="44"/>
        </w:rPr>
      </w:pPr>
      <w:r>
        <w:rPr>
          <w:rFonts w:ascii="Arial" w:hAnsi="Arial" w:cs="Arial"/>
          <w:b/>
          <w:bCs/>
          <w:i/>
          <w:iCs/>
          <w:sz w:val="44"/>
          <w:szCs w:val="44"/>
        </w:rPr>
        <w:lastRenderedPageBreak/>
        <w:t>R</w:t>
      </w:r>
      <w:r w:rsidRPr="00B20764">
        <w:rPr>
          <w:rFonts w:ascii="Arial" w:hAnsi="Arial" w:cs="Arial"/>
          <w:b/>
          <w:bCs/>
          <w:i/>
          <w:iCs/>
          <w:sz w:val="44"/>
          <w:szCs w:val="44"/>
        </w:rPr>
        <w:t xml:space="preserve">evenue </w:t>
      </w:r>
      <w:r>
        <w:rPr>
          <w:rFonts w:ascii="Arial" w:hAnsi="Arial" w:cs="Arial"/>
          <w:b/>
          <w:bCs/>
          <w:i/>
          <w:iCs/>
          <w:sz w:val="44"/>
          <w:szCs w:val="44"/>
        </w:rPr>
        <w:t>M</w:t>
      </w:r>
      <w:r w:rsidRPr="00B20764">
        <w:rPr>
          <w:rFonts w:ascii="Arial" w:hAnsi="Arial" w:cs="Arial"/>
          <w:b/>
          <w:bCs/>
          <w:i/>
          <w:iCs/>
          <w:sz w:val="44"/>
          <w:szCs w:val="44"/>
        </w:rPr>
        <w:t>odel</w:t>
      </w:r>
      <w:r>
        <w:rPr>
          <w:rFonts w:ascii="Arial" w:hAnsi="Arial" w:cs="Arial"/>
          <w:b/>
          <w:bCs/>
          <w:i/>
          <w:iCs/>
          <w:sz w:val="44"/>
          <w:szCs w:val="44"/>
        </w:rPr>
        <w:t>:</w:t>
      </w:r>
    </w:p>
    <w:p w14:paraId="2DF513C5" w14:textId="71BC0FBB" w:rsidR="00B20764" w:rsidRDefault="00B20764" w:rsidP="00D73ABF">
      <w:pPr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56B4698D" w14:textId="54E3A6F0" w:rsidR="00B20764" w:rsidRDefault="00B20764" w:rsidP="00D73ABF">
      <w:pPr>
        <w:rPr>
          <w:rFonts w:ascii="Arial" w:hAnsi="Arial" w:cs="Arial"/>
          <w:sz w:val="44"/>
          <w:szCs w:val="44"/>
        </w:rPr>
      </w:pPr>
      <w:r w:rsidRPr="00B20764">
        <w:rPr>
          <w:rFonts w:ascii="Arial" w:hAnsi="Arial" w:cs="Arial"/>
          <w:sz w:val="44"/>
          <w:szCs w:val="44"/>
        </w:rPr>
        <w:t>AdSense</w:t>
      </w:r>
      <w:r>
        <w:rPr>
          <w:rFonts w:ascii="Arial" w:hAnsi="Arial" w:cs="Arial"/>
          <w:sz w:val="44"/>
          <w:szCs w:val="44"/>
        </w:rPr>
        <w:t>.</w:t>
      </w:r>
    </w:p>
    <w:p w14:paraId="3C881C08" w14:textId="1D29CF22" w:rsidR="00B20764" w:rsidRPr="00B20764" w:rsidRDefault="00B20764" w:rsidP="00D73ABF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Paid advertisement.</w:t>
      </w:r>
    </w:p>
    <w:p w14:paraId="5D869D6B" w14:textId="77777777" w:rsidR="00B20764" w:rsidRDefault="00B20764" w:rsidP="00D73ABF">
      <w:pPr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4E266E77" w14:textId="1051F8FA" w:rsidR="00B20764" w:rsidRPr="003A7FF6" w:rsidRDefault="00D73ABF" w:rsidP="00D73ABF">
      <w:pPr>
        <w:rPr>
          <w:rFonts w:ascii="Arial" w:hAnsi="Arial" w:cs="Arial"/>
          <w:b/>
          <w:bCs/>
          <w:i/>
          <w:iCs/>
          <w:sz w:val="44"/>
          <w:szCs w:val="44"/>
        </w:rPr>
      </w:pPr>
      <w:r w:rsidRPr="003A7FF6">
        <w:rPr>
          <w:rFonts w:ascii="Arial" w:hAnsi="Arial" w:cs="Arial"/>
          <w:b/>
          <w:bCs/>
          <w:i/>
          <w:iCs/>
          <w:sz w:val="44"/>
          <w:szCs w:val="44"/>
        </w:rPr>
        <w:t>Limitation:</w:t>
      </w:r>
      <w:r w:rsidR="00C01CC3">
        <w:rPr>
          <w:rFonts w:ascii="Arial" w:hAnsi="Arial" w:cs="Arial"/>
          <w:b/>
          <w:bCs/>
          <w:i/>
          <w:iCs/>
          <w:sz w:val="44"/>
          <w:szCs w:val="44"/>
        </w:rPr>
        <w:t xml:space="preserve"> </w:t>
      </w:r>
    </w:p>
    <w:p w14:paraId="4E69B5EA" w14:textId="4D2DDB31" w:rsidR="00D73ABF" w:rsidRDefault="0087183A" w:rsidP="00D73ABF">
      <w:pPr>
        <w:rPr>
          <w:sz w:val="44"/>
          <w:szCs w:val="44"/>
        </w:rPr>
      </w:pPr>
      <w:r>
        <w:rPr>
          <w:sz w:val="44"/>
          <w:szCs w:val="44"/>
        </w:rPr>
        <w:t>Internet needed to get access.</w:t>
      </w:r>
    </w:p>
    <w:p w14:paraId="733EB686" w14:textId="4A2745EB" w:rsidR="0087183A" w:rsidRDefault="0087183A" w:rsidP="00D73ABF">
      <w:pPr>
        <w:rPr>
          <w:sz w:val="44"/>
          <w:szCs w:val="44"/>
        </w:rPr>
      </w:pPr>
      <w:r>
        <w:rPr>
          <w:sz w:val="44"/>
          <w:szCs w:val="44"/>
        </w:rPr>
        <w:t>Can be</w:t>
      </w:r>
      <w:r w:rsidRPr="0087183A">
        <w:t xml:space="preserve"> </w:t>
      </w:r>
      <w:r>
        <w:rPr>
          <w:sz w:val="44"/>
          <w:szCs w:val="44"/>
        </w:rPr>
        <w:t>attacked by virus.</w:t>
      </w:r>
    </w:p>
    <w:p w14:paraId="5DA3BABD" w14:textId="77777777" w:rsidR="0087183A" w:rsidRPr="003A7FF6" w:rsidRDefault="0087183A" w:rsidP="00D73ABF">
      <w:pPr>
        <w:rPr>
          <w:sz w:val="44"/>
          <w:szCs w:val="44"/>
        </w:rPr>
      </w:pPr>
    </w:p>
    <w:p w14:paraId="4874B12B" w14:textId="77777777" w:rsidR="00D73ABF" w:rsidRPr="003A7FF6" w:rsidRDefault="00D73ABF" w:rsidP="00D73ABF">
      <w:pPr>
        <w:rPr>
          <w:sz w:val="44"/>
          <w:szCs w:val="44"/>
        </w:rPr>
      </w:pPr>
    </w:p>
    <w:p w14:paraId="3FBD8C52" w14:textId="5FB2285A" w:rsidR="00D73ABF" w:rsidRDefault="00D73ABF" w:rsidP="00D73ABF">
      <w:pPr>
        <w:rPr>
          <w:rFonts w:ascii="Arial" w:hAnsi="Arial" w:cs="Arial"/>
          <w:b/>
          <w:bCs/>
          <w:i/>
          <w:iCs/>
          <w:sz w:val="44"/>
          <w:szCs w:val="44"/>
        </w:rPr>
      </w:pPr>
      <w:r w:rsidRPr="003A7FF6">
        <w:rPr>
          <w:rFonts w:ascii="Arial" w:hAnsi="Arial" w:cs="Arial"/>
          <w:b/>
          <w:bCs/>
          <w:i/>
          <w:iCs/>
          <w:sz w:val="44"/>
          <w:szCs w:val="44"/>
        </w:rPr>
        <w:t>Conclusion:</w:t>
      </w:r>
    </w:p>
    <w:p w14:paraId="2855C749" w14:textId="6DDAB753" w:rsidR="0087183A" w:rsidRPr="0087183A" w:rsidRDefault="0087183A" w:rsidP="00D73ABF">
      <w:pPr>
        <w:rPr>
          <w:rFonts w:ascii="Arial" w:hAnsi="Arial" w:cs="Arial"/>
          <w:sz w:val="44"/>
          <w:szCs w:val="44"/>
        </w:rPr>
      </w:pPr>
      <w:r w:rsidRPr="0087183A">
        <w:rPr>
          <w:rFonts w:ascii="Arial" w:hAnsi="Arial" w:cs="Arial"/>
          <w:sz w:val="44"/>
          <w:szCs w:val="44"/>
        </w:rPr>
        <w:t>Particularly for college graduates who are more likely to look for work online, online job ads can be a useful tool for matching real people with real opportunities in real time.</w:t>
      </w:r>
    </w:p>
    <w:p w14:paraId="65BD0D7D" w14:textId="77777777" w:rsidR="00D73ABF" w:rsidRPr="00D73ABF" w:rsidRDefault="00D73ABF" w:rsidP="00D73ABF">
      <w:pPr>
        <w:rPr>
          <w:sz w:val="40"/>
          <w:szCs w:val="40"/>
        </w:rPr>
      </w:pPr>
    </w:p>
    <w:p w14:paraId="20BB5D3D" w14:textId="77777777" w:rsidR="00D73ABF" w:rsidRPr="00D73ABF" w:rsidRDefault="00D73ABF" w:rsidP="00D73ABF">
      <w:pPr>
        <w:rPr>
          <w:sz w:val="40"/>
          <w:szCs w:val="40"/>
        </w:rPr>
      </w:pPr>
    </w:p>
    <w:p w14:paraId="4EF4A50E" w14:textId="77777777" w:rsidR="00D73ABF" w:rsidRPr="00D73ABF" w:rsidRDefault="00D73ABF" w:rsidP="00D73ABF">
      <w:pPr>
        <w:rPr>
          <w:sz w:val="40"/>
          <w:szCs w:val="40"/>
        </w:rPr>
      </w:pPr>
    </w:p>
    <w:p w14:paraId="31E29887" w14:textId="1A6CF742" w:rsidR="00D73ABF" w:rsidRPr="00D73ABF" w:rsidRDefault="00D73ABF" w:rsidP="00D73ABF">
      <w:pPr>
        <w:rPr>
          <w:sz w:val="40"/>
          <w:szCs w:val="40"/>
        </w:rPr>
      </w:pPr>
      <w:r w:rsidRPr="00D73ABF">
        <w:rPr>
          <w:sz w:val="40"/>
          <w:szCs w:val="40"/>
        </w:rPr>
        <w:t xml:space="preserve">     </w:t>
      </w:r>
    </w:p>
    <w:sectPr w:rsidR="00D73ABF" w:rsidRPr="00D73ABF">
      <w:footerReference w:type="default" r:id="rId10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CFE6E" w14:textId="77777777" w:rsidR="00C532D4" w:rsidRDefault="00C532D4">
      <w:pPr>
        <w:spacing w:after="0" w:line="240" w:lineRule="auto"/>
      </w:pPr>
      <w:r>
        <w:separator/>
      </w:r>
    </w:p>
  </w:endnote>
  <w:endnote w:type="continuationSeparator" w:id="0">
    <w:p w14:paraId="23DB302B" w14:textId="77777777" w:rsidR="00C532D4" w:rsidRDefault="00C5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60327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3E7B" w14:textId="77777777" w:rsidR="00C532D4" w:rsidRDefault="00C532D4">
      <w:pPr>
        <w:spacing w:after="0" w:line="240" w:lineRule="auto"/>
      </w:pPr>
      <w:r>
        <w:separator/>
      </w:r>
    </w:p>
  </w:footnote>
  <w:footnote w:type="continuationSeparator" w:id="0">
    <w:p w14:paraId="1A86DE7F" w14:textId="77777777" w:rsidR="00C532D4" w:rsidRDefault="00C5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73EB5"/>
    <w:multiLevelType w:val="hybridMultilevel"/>
    <w:tmpl w:val="9DB21B9E"/>
    <w:lvl w:ilvl="0" w:tplc="C262DA0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629401">
    <w:abstractNumId w:val="8"/>
  </w:num>
  <w:num w:numId="2" w16cid:durableId="849223745">
    <w:abstractNumId w:val="8"/>
  </w:num>
  <w:num w:numId="3" w16cid:durableId="640615645">
    <w:abstractNumId w:val="9"/>
  </w:num>
  <w:num w:numId="4" w16cid:durableId="41513216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054542145">
    <w:abstractNumId w:val="10"/>
  </w:num>
  <w:num w:numId="6" w16cid:durableId="333146819">
    <w:abstractNumId w:val="7"/>
  </w:num>
  <w:num w:numId="7" w16cid:durableId="1602180178">
    <w:abstractNumId w:val="6"/>
  </w:num>
  <w:num w:numId="8" w16cid:durableId="356127881">
    <w:abstractNumId w:val="5"/>
  </w:num>
  <w:num w:numId="9" w16cid:durableId="1258440083">
    <w:abstractNumId w:val="4"/>
  </w:num>
  <w:num w:numId="10" w16cid:durableId="1428620658">
    <w:abstractNumId w:val="3"/>
  </w:num>
  <w:num w:numId="11" w16cid:durableId="1821120472">
    <w:abstractNumId w:val="2"/>
  </w:num>
  <w:num w:numId="12" w16cid:durableId="1812551202">
    <w:abstractNumId w:val="1"/>
  </w:num>
  <w:num w:numId="13" w16cid:durableId="785079892">
    <w:abstractNumId w:val="0"/>
  </w:num>
  <w:num w:numId="14" w16cid:durableId="859509563">
    <w:abstractNumId w:val="8"/>
    <w:lvlOverride w:ilvl="0">
      <w:startOverride w:val="1"/>
    </w:lvlOverride>
  </w:num>
  <w:num w:numId="15" w16cid:durableId="65615404">
    <w:abstractNumId w:val="8"/>
  </w:num>
  <w:num w:numId="16" w16cid:durableId="1633051794">
    <w:abstractNumId w:val="11"/>
  </w:num>
  <w:num w:numId="17" w16cid:durableId="3713932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21"/>
    <w:rsid w:val="000A66FD"/>
    <w:rsid w:val="000C430A"/>
    <w:rsid w:val="0014713E"/>
    <w:rsid w:val="002334F9"/>
    <w:rsid w:val="003A7FF6"/>
    <w:rsid w:val="003F31CF"/>
    <w:rsid w:val="00524388"/>
    <w:rsid w:val="007A263B"/>
    <w:rsid w:val="007F43D9"/>
    <w:rsid w:val="0087183A"/>
    <w:rsid w:val="008957EF"/>
    <w:rsid w:val="00A24221"/>
    <w:rsid w:val="00B20764"/>
    <w:rsid w:val="00B62B03"/>
    <w:rsid w:val="00BB58E9"/>
    <w:rsid w:val="00C01CC3"/>
    <w:rsid w:val="00C532D4"/>
    <w:rsid w:val="00CE1800"/>
    <w:rsid w:val="00D73ABF"/>
    <w:rsid w:val="00E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C48C0"/>
  <w15:chartTrackingRefBased/>
  <w15:docId w15:val="{0007248B-52F3-5244-A170-BAEAA237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14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lsablemahmud/Library/Containers/com.microsoft.Word/Data/Library/Application%20Support/Microsoft/Office/16.0/DTS/en-US%7bF7A3F166-56E7-3A4E-BDE0-DDA8773BC8F6%7d/%7bF453A0C8-1542-994C-A643-1FD7340CD36F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{F453A0C8-1542-994C-A643-1FD7340CD36F}tf10002069_mac.dotx</Template>
  <TotalTime>44</TotalTime>
  <Pages>7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Salsable Mahmud</dc:creator>
  <cp:keywords/>
  <dc:description/>
  <cp:lastModifiedBy>Salsable Mahmud</cp:lastModifiedBy>
  <cp:revision>8</cp:revision>
  <dcterms:created xsi:type="dcterms:W3CDTF">2022-09-30T16:50:00Z</dcterms:created>
  <dcterms:modified xsi:type="dcterms:W3CDTF">2022-10-05T16:28:00Z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